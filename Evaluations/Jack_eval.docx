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BC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CPRE 288 Final Project</w:t>
      </w:r>
    </w:p>
    <w:p w:rsidR="00371632" w:rsidRPr="00371632" w:rsidRDefault="00A056E6" w:rsidP="00371632">
      <w:pPr>
        <w:jc w:val="center"/>
        <w:rPr>
          <w:sz w:val="28"/>
          <w:szCs w:val="28"/>
        </w:rPr>
      </w:pPr>
      <w:r>
        <w:rPr>
          <w:sz w:val="28"/>
          <w:szCs w:val="28"/>
        </w:rPr>
        <w:t>Peer Review Form</w:t>
      </w:r>
    </w:p>
    <w:p w:rsidR="00371632" w:rsidRDefault="00371632" w:rsidP="00371632">
      <w:r>
        <w:t>Team Name:</w:t>
      </w:r>
      <w:r w:rsidR="00BE5986">
        <w:t xml:space="preserve"> A2 </w:t>
      </w:r>
    </w:p>
    <w:p w:rsidR="00A056E6" w:rsidRDefault="00A056E6" w:rsidP="00371632">
      <w:proofErr w:type="gramStart"/>
      <w:r>
        <w:t>Your</w:t>
      </w:r>
      <w:proofErr w:type="gramEnd"/>
      <w:r>
        <w:t xml:space="preserve"> Name:</w:t>
      </w:r>
      <w:r w:rsidR="00BE5986">
        <w:t xml:space="preserve"> Jack Temple</w:t>
      </w:r>
    </w:p>
    <w:p w:rsidR="00A056E6" w:rsidRDefault="00A056E6" w:rsidP="00371632">
      <w:r>
        <w:t>This form is to help resolve situations in the past w</w:t>
      </w:r>
      <w:r w:rsidR="007929AA">
        <w:t>h</w:t>
      </w:r>
      <w:r>
        <w:t>ere one or more team member did not contribute in a significant manner during the final project.  Please comment on your participation during the project and comment on each of your teammate’s participation during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6859"/>
      </w:tblGrid>
      <w:tr w:rsidR="00371632" w:rsidTr="00371632">
        <w:tc>
          <w:tcPr>
            <w:tcW w:w="2538" w:type="dxa"/>
          </w:tcPr>
          <w:p w:rsidR="00371632" w:rsidRDefault="00371632" w:rsidP="00371632">
            <w:pPr>
              <w:jc w:val="center"/>
            </w:pPr>
            <w:r>
              <w:t>Team Member Name</w:t>
            </w:r>
          </w:p>
        </w:tc>
        <w:tc>
          <w:tcPr>
            <w:tcW w:w="7038" w:type="dxa"/>
          </w:tcPr>
          <w:p w:rsidR="00371632" w:rsidRDefault="00A056E6" w:rsidP="00371632">
            <w:pPr>
              <w:jc w:val="center"/>
            </w:pPr>
            <w:r>
              <w:t>Peer Review Comments</w:t>
            </w:r>
          </w:p>
        </w:tc>
      </w:tr>
      <w:tr w:rsidR="00371632" w:rsidTr="00371632">
        <w:tc>
          <w:tcPr>
            <w:tcW w:w="2538" w:type="dxa"/>
          </w:tcPr>
          <w:p w:rsidR="00371632" w:rsidRDefault="00A056E6" w:rsidP="00371632">
            <w:r>
              <w:t>Review of yourself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BE5986">
              <w:t xml:space="preserve"> Did PS4 Controller and Song for Final Project</w:t>
            </w:r>
          </w:p>
          <w:p w:rsidR="00371632" w:rsidRDefault="00371632" w:rsidP="00371632">
            <w:r>
              <w:t>2.</w:t>
            </w:r>
            <w:r w:rsidR="00BE5986">
              <w:t xml:space="preserve">  Calibrated Servo and IR sensor </w:t>
            </w:r>
          </w:p>
          <w:p w:rsidR="00371632" w:rsidRDefault="00371632" w:rsidP="00371632">
            <w:r>
              <w:t>3.</w:t>
            </w:r>
            <w:r w:rsidR="00BE5986">
              <w:t xml:space="preserve"> Integrated scan function movement</w:t>
            </w:r>
          </w:p>
          <w:p w:rsidR="00BE5986" w:rsidRDefault="00BE5986" w:rsidP="00BE5986">
            <w:r>
              <w:t xml:space="preserve">4. Finalized </w:t>
            </w:r>
            <w:proofErr w:type="spellStart"/>
            <w:r>
              <w:t>Doxygen</w:t>
            </w:r>
            <w:proofErr w:type="spellEnd"/>
          </w:p>
        </w:tc>
      </w:tr>
      <w:tr w:rsidR="00371632" w:rsidTr="00371632">
        <w:tc>
          <w:tcPr>
            <w:tcW w:w="2538" w:type="dxa"/>
          </w:tcPr>
          <w:p w:rsidR="00371632" w:rsidRDefault="00BE5986" w:rsidP="00371632">
            <w:r>
              <w:t>Josh Hall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BE5986">
              <w:t xml:space="preserve"> Coded a majority of the </w:t>
            </w:r>
            <w:proofErr w:type="spellStart"/>
            <w:r w:rsidR="00BE5986">
              <w:t>Movement.c</w:t>
            </w:r>
            <w:proofErr w:type="spellEnd"/>
            <w:r w:rsidR="00BE5986">
              <w:t xml:space="preserve"> file</w:t>
            </w:r>
          </w:p>
          <w:p w:rsidR="00371632" w:rsidRDefault="00371632" w:rsidP="00371632">
            <w:r>
              <w:t>2.</w:t>
            </w:r>
            <w:r w:rsidR="00BE5986">
              <w:t xml:space="preserve"> Drove the final project</w:t>
            </w:r>
          </w:p>
          <w:p w:rsidR="00371632" w:rsidRDefault="00371632" w:rsidP="00371632">
            <w:r>
              <w:t>3.</w:t>
            </w:r>
            <w:r w:rsidR="00BE5986">
              <w:t xml:space="preserve"> Helped make the </w:t>
            </w:r>
            <w:proofErr w:type="spellStart"/>
            <w:r w:rsidR="00BE5986">
              <w:t>doxygen</w:t>
            </w:r>
            <w:proofErr w:type="spellEnd"/>
            <w:r w:rsidR="00BE5986">
              <w:t xml:space="preserve"> files</w:t>
            </w:r>
            <w:bookmarkStart w:id="0" w:name="_GoBack"/>
            <w:bookmarkEnd w:id="0"/>
          </w:p>
        </w:tc>
      </w:tr>
      <w:tr w:rsidR="00371632" w:rsidTr="00371632">
        <w:tc>
          <w:tcPr>
            <w:tcW w:w="2538" w:type="dxa"/>
          </w:tcPr>
          <w:p w:rsidR="00371632" w:rsidRDefault="00BE5986" w:rsidP="00371632">
            <w:r>
              <w:t>Omar Abbas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BE5986">
              <w:t xml:space="preserve"> Coded a lot of the scan function and used most of his (our) code from lab for the final project</w:t>
            </w:r>
          </w:p>
          <w:p w:rsidR="00371632" w:rsidRDefault="00371632" w:rsidP="00371632">
            <w:r>
              <w:t>2.</w:t>
            </w:r>
            <w:r w:rsidR="00BE5986">
              <w:t xml:space="preserve"> Was the navigator </w:t>
            </w:r>
          </w:p>
          <w:p w:rsidR="00371632" w:rsidRDefault="00371632" w:rsidP="00371632">
            <w:r>
              <w:t>3</w:t>
            </w:r>
            <w:r w:rsidR="00BE5986">
              <w:t xml:space="preserve">.  Helped make the </w:t>
            </w:r>
            <w:proofErr w:type="spellStart"/>
            <w:r w:rsidR="00BE5986">
              <w:t>doxygen</w:t>
            </w:r>
            <w:proofErr w:type="spellEnd"/>
            <w:r w:rsidR="00BE5986">
              <w:t xml:space="preserve"> file </w:t>
            </w:r>
          </w:p>
        </w:tc>
      </w:tr>
      <w:tr w:rsidR="00371632" w:rsidTr="00371632">
        <w:tc>
          <w:tcPr>
            <w:tcW w:w="2538" w:type="dxa"/>
          </w:tcPr>
          <w:p w:rsidR="00371632" w:rsidRDefault="00BE5986" w:rsidP="00371632">
            <w:r>
              <w:t>Yue Chen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BE5986">
              <w:t xml:space="preserve"> Helped Josh with movement file</w:t>
            </w:r>
          </w:p>
          <w:p w:rsidR="00371632" w:rsidRDefault="00371632" w:rsidP="00371632">
            <w:r>
              <w:t>2.</w:t>
            </w:r>
            <w:r w:rsidR="00BE5986">
              <w:t xml:space="preserve"> Was present for final project</w:t>
            </w:r>
          </w:p>
          <w:p w:rsidR="00371632" w:rsidRDefault="00371632" w:rsidP="00371632">
            <w:r>
              <w:t>3.</w:t>
            </w:r>
          </w:p>
        </w:tc>
      </w:tr>
      <w:tr w:rsidR="00371632" w:rsidTr="00371632">
        <w:tc>
          <w:tcPr>
            <w:tcW w:w="2538" w:type="dxa"/>
          </w:tcPr>
          <w:p w:rsidR="00371632" w:rsidRDefault="00BE5986" w:rsidP="00371632">
            <w:r>
              <w:t>Other 2 teams members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BE5986">
              <w:t xml:space="preserve"> Recorded a video</w:t>
            </w:r>
          </w:p>
          <w:p w:rsidR="00371632" w:rsidRDefault="00371632" w:rsidP="00371632">
            <w:r>
              <w:t>2.</w:t>
            </w:r>
            <w:r w:rsidR="00BE5986">
              <w:t xml:space="preserve"> 1 didn’t show up for the final project presentation </w:t>
            </w:r>
          </w:p>
          <w:p w:rsidR="00371632" w:rsidRDefault="00371632" w:rsidP="00371632">
            <w:r>
              <w:t>3.</w:t>
            </w:r>
            <w:r w:rsidR="00BE5986">
              <w:t xml:space="preserve"> didn’t contribute much, if anything </w:t>
            </w:r>
          </w:p>
        </w:tc>
      </w:tr>
      <w:tr w:rsidR="00DC185A" w:rsidTr="00371632">
        <w:tc>
          <w:tcPr>
            <w:tcW w:w="2538" w:type="dxa"/>
          </w:tcPr>
          <w:p w:rsidR="00DC185A" w:rsidRDefault="00DC185A" w:rsidP="00371632"/>
        </w:tc>
        <w:tc>
          <w:tcPr>
            <w:tcW w:w="7038" w:type="dxa"/>
          </w:tcPr>
          <w:p w:rsidR="00DC185A" w:rsidRDefault="00DC185A" w:rsidP="00371632">
            <w:r>
              <w:t>1.</w:t>
            </w:r>
          </w:p>
          <w:p w:rsidR="00DC185A" w:rsidRDefault="00DC185A" w:rsidP="00371632">
            <w:r>
              <w:t>2.</w:t>
            </w:r>
          </w:p>
          <w:p w:rsidR="00DC185A" w:rsidRDefault="00DC185A" w:rsidP="00371632">
            <w:r>
              <w:t>3.</w:t>
            </w:r>
          </w:p>
        </w:tc>
      </w:tr>
      <w:tr w:rsidR="00DC185A" w:rsidTr="00371632">
        <w:tc>
          <w:tcPr>
            <w:tcW w:w="2538" w:type="dxa"/>
          </w:tcPr>
          <w:p w:rsidR="00DC185A" w:rsidRDefault="00DC185A" w:rsidP="00371632"/>
        </w:tc>
        <w:tc>
          <w:tcPr>
            <w:tcW w:w="7038" w:type="dxa"/>
          </w:tcPr>
          <w:p w:rsidR="00DC185A" w:rsidRDefault="00DC185A" w:rsidP="00371632">
            <w:r>
              <w:t>1.</w:t>
            </w:r>
          </w:p>
          <w:p w:rsidR="00DC185A" w:rsidRDefault="00DC185A" w:rsidP="00371632">
            <w:r>
              <w:t>2.</w:t>
            </w:r>
          </w:p>
          <w:p w:rsidR="00DC185A" w:rsidRDefault="00DC185A" w:rsidP="00371632">
            <w:r>
              <w:t>3.</w:t>
            </w:r>
          </w:p>
        </w:tc>
      </w:tr>
    </w:tbl>
    <w:p w:rsidR="00371632" w:rsidRDefault="00371632" w:rsidP="00371632">
      <w:pPr>
        <w:jc w:val="center"/>
      </w:pPr>
    </w:p>
    <w:sectPr w:rsidR="003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32"/>
    <w:rsid w:val="001047B1"/>
    <w:rsid w:val="001B57BC"/>
    <w:rsid w:val="003344CE"/>
    <w:rsid w:val="00371632"/>
    <w:rsid w:val="003F64BE"/>
    <w:rsid w:val="007929AA"/>
    <w:rsid w:val="00893BC4"/>
    <w:rsid w:val="00A056E6"/>
    <w:rsid w:val="00BE5986"/>
    <w:rsid w:val="00D2609A"/>
    <w:rsid w:val="00DC185A"/>
    <w:rsid w:val="00E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C49"/>
  <w15:docId w15:val="{65D266CF-2D21-44FA-80C7-12ED367B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37739C0F.dotm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Temple, Jack E</dc:creator>
  <cp:lastModifiedBy>Temple, Jack E</cp:lastModifiedBy>
  <cp:revision>2</cp:revision>
  <dcterms:created xsi:type="dcterms:W3CDTF">2018-07-06T14:52:00Z</dcterms:created>
  <dcterms:modified xsi:type="dcterms:W3CDTF">2018-07-06T14:52:00Z</dcterms:modified>
</cp:coreProperties>
</file>