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BC" w:rsidRPr="00371632" w:rsidRDefault="00371632" w:rsidP="00371632">
      <w:pPr>
        <w:jc w:val="center"/>
        <w:rPr>
          <w:sz w:val="28"/>
          <w:szCs w:val="28"/>
        </w:rPr>
      </w:pPr>
      <w:r w:rsidRPr="00371632">
        <w:rPr>
          <w:sz w:val="28"/>
          <w:szCs w:val="28"/>
        </w:rPr>
        <w:t>CPRE 288 Final Project</w:t>
      </w:r>
    </w:p>
    <w:p w:rsidR="00371632" w:rsidRPr="00371632" w:rsidRDefault="00A056E6" w:rsidP="00371632">
      <w:pPr>
        <w:jc w:val="center"/>
        <w:rPr>
          <w:sz w:val="28"/>
          <w:szCs w:val="28"/>
        </w:rPr>
      </w:pPr>
      <w:r>
        <w:rPr>
          <w:sz w:val="28"/>
          <w:szCs w:val="28"/>
        </w:rPr>
        <w:t>Peer Review Form</w:t>
      </w:r>
    </w:p>
    <w:p w:rsidR="00371632" w:rsidRDefault="00371632" w:rsidP="00371632">
      <w:r>
        <w:t>Team Name:</w:t>
      </w:r>
      <w:r w:rsidR="000D7FC1">
        <w:t xml:space="preserve"> A2</w:t>
      </w:r>
    </w:p>
    <w:p w:rsidR="00A056E6" w:rsidRDefault="00A056E6" w:rsidP="00371632">
      <w:r>
        <w:t>Your Name:</w:t>
      </w:r>
      <w:r w:rsidR="000D7FC1">
        <w:t xml:space="preserve"> Omar Abbas </w:t>
      </w:r>
    </w:p>
    <w:p w:rsidR="00A056E6" w:rsidRDefault="00A056E6" w:rsidP="00371632">
      <w:r>
        <w:t>This form is to help resolve situations in the past w</w:t>
      </w:r>
      <w:r w:rsidR="007929AA">
        <w:t>h</w:t>
      </w:r>
      <w:r>
        <w:t>ere one or more team member did not contribute in a significant manner during the final project.  Please comment on your participation during the project and comment on each of your teammate’s participation during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71632" w:rsidTr="00371632">
        <w:tc>
          <w:tcPr>
            <w:tcW w:w="2538" w:type="dxa"/>
          </w:tcPr>
          <w:p w:rsidR="00371632" w:rsidRDefault="00371632" w:rsidP="00371632">
            <w:pPr>
              <w:jc w:val="center"/>
            </w:pPr>
            <w:r>
              <w:t>Team Member Name</w:t>
            </w:r>
          </w:p>
        </w:tc>
        <w:tc>
          <w:tcPr>
            <w:tcW w:w="7038" w:type="dxa"/>
          </w:tcPr>
          <w:p w:rsidR="00371632" w:rsidRDefault="00A056E6" w:rsidP="00371632">
            <w:pPr>
              <w:jc w:val="center"/>
            </w:pPr>
            <w:r>
              <w:t>Peer Review Comments</w:t>
            </w:r>
          </w:p>
        </w:tc>
      </w:tr>
      <w:tr w:rsidR="00371632" w:rsidTr="00371632">
        <w:tc>
          <w:tcPr>
            <w:tcW w:w="2538" w:type="dxa"/>
          </w:tcPr>
          <w:p w:rsidR="00371632" w:rsidRDefault="000D7FC1" w:rsidP="00371632">
            <w:r>
              <w:t>Omar Abbas</w:t>
            </w:r>
          </w:p>
          <w:p w:rsidR="000D7FC1" w:rsidRDefault="000D7FC1" w:rsidP="00371632">
            <w:r>
              <w:t>Jack temple</w:t>
            </w:r>
          </w:p>
        </w:tc>
        <w:tc>
          <w:tcPr>
            <w:tcW w:w="7038" w:type="dxa"/>
          </w:tcPr>
          <w:p w:rsidR="000D7FC1" w:rsidRDefault="00371632" w:rsidP="00371632">
            <w:r>
              <w:t>1.</w:t>
            </w:r>
            <w:r w:rsidR="000D7FC1">
              <w:t xml:space="preserve"> Came up with scan function</w:t>
            </w:r>
          </w:p>
          <w:p w:rsidR="00371632" w:rsidRDefault="00371632" w:rsidP="00371632">
            <w:r>
              <w:t>2.</w:t>
            </w:r>
            <w:r w:rsidR="000D7FC1">
              <w:t xml:space="preserve"> Integrated movement and scan functions</w:t>
            </w:r>
          </w:p>
          <w:p w:rsidR="00371632" w:rsidRDefault="00371632" w:rsidP="00371632">
            <w:r>
              <w:t>3.</w:t>
            </w:r>
            <w:r w:rsidR="000D7FC1">
              <w:t xml:space="preserve"> doxygen file commenting</w:t>
            </w:r>
          </w:p>
        </w:tc>
      </w:tr>
      <w:tr w:rsidR="00371632" w:rsidTr="00371632">
        <w:tc>
          <w:tcPr>
            <w:tcW w:w="2538" w:type="dxa"/>
          </w:tcPr>
          <w:p w:rsidR="00371632" w:rsidRDefault="000D7FC1" w:rsidP="00371632">
            <w:r>
              <w:t>Josh Hall</w:t>
            </w:r>
          </w:p>
          <w:p w:rsidR="000D7FC1" w:rsidRDefault="000D7FC1" w:rsidP="00371632">
            <w:r>
              <w:t>Yue chen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0D7FC1">
              <w:t xml:space="preserve"> worked on sensors for tape, hole, and objects</w:t>
            </w:r>
          </w:p>
          <w:p w:rsidR="00371632" w:rsidRDefault="00371632" w:rsidP="00371632">
            <w:r>
              <w:t>2.</w:t>
            </w:r>
            <w:r w:rsidR="000D7FC1">
              <w:t xml:space="preserve"> coded movement func</w:t>
            </w:r>
            <w:bookmarkStart w:id="0" w:name="_GoBack"/>
            <w:bookmarkEnd w:id="0"/>
            <w:r w:rsidR="000D7FC1">
              <w:t xml:space="preserve">tions </w:t>
            </w:r>
          </w:p>
          <w:p w:rsidR="00371632" w:rsidRDefault="00371632" w:rsidP="00371632">
            <w:r>
              <w:t>3.</w:t>
            </w:r>
            <w:r w:rsidR="000D7FC1">
              <w:t xml:space="preserve"> doxygen file commenting</w:t>
            </w:r>
          </w:p>
        </w:tc>
      </w:tr>
      <w:tr w:rsidR="00371632" w:rsidTr="00371632">
        <w:tc>
          <w:tcPr>
            <w:tcW w:w="2538" w:type="dxa"/>
          </w:tcPr>
          <w:p w:rsidR="00371632" w:rsidRDefault="000D7FC1" w:rsidP="00371632">
            <w:r>
              <w:t>Abdul</w:t>
            </w:r>
          </w:p>
          <w:p w:rsidR="000D7FC1" w:rsidRDefault="000D7FC1" w:rsidP="00371632">
            <w:r>
              <w:t>Amir</w:t>
            </w:r>
          </w:p>
        </w:tc>
        <w:tc>
          <w:tcPr>
            <w:tcW w:w="7038" w:type="dxa"/>
          </w:tcPr>
          <w:p w:rsidR="00371632" w:rsidRDefault="00371632" w:rsidP="00371632">
            <w:r>
              <w:t>1.</w:t>
            </w:r>
            <w:r w:rsidR="000D7FC1">
              <w:t xml:space="preserve"> worked on movement through putty commands</w:t>
            </w:r>
          </w:p>
          <w:p w:rsidR="00371632" w:rsidRDefault="00371632" w:rsidP="00371632">
            <w:r>
              <w:t>2.</w:t>
            </w:r>
            <w:r w:rsidR="000D7FC1">
              <w:t xml:space="preserve"> coded movement functions</w:t>
            </w:r>
          </w:p>
          <w:p w:rsidR="00371632" w:rsidRDefault="00371632" w:rsidP="00371632">
            <w:r>
              <w:t>3</w:t>
            </w:r>
          </w:p>
        </w:tc>
      </w:tr>
      <w:tr w:rsidR="00371632" w:rsidTr="00371632">
        <w:tc>
          <w:tcPr>
            <w:tcW w:w="2538" w:type="dxa"/>
          </w:tcPr>
          <w:p w:rsidR="00371632" w:rsidRDefault="00371632" w:rsidP="00371632"/>
        </w:tc>
        <w:tc>
          <w:tcPr>
            <w:tcW w:w="7038" w:type="dxa"/>
          </w:tcPr>
          <w:p w:rsidR="00371632" w:rsidRDefault="00371632" w:rsidP="00371632">
            <w:r>
              <w:t>1.</w:t>
            </w:r>
          </w:p>
          <w:p w:rsidR="00371632" w:rsidRDefault="00371632" w:rsidP="00371632">
            <w:r>
              <w:t>2.</w:t>
            </w:r>
          </w:p>
          <w:p w:rsidR="00371632" w:rsidRDefault="00371632" w:rsidP="00371632">
            <w:r>
              <w:t>3.</w:t>
            </w:r>
          </w:p>
        </w:tc>
      </w:tr>
      <w:tr w:rsidR="00371632" w:rsidTr="00371632">
        <w:tc>
          <w:tcPr>
            <w:tcW w:w="2538" w:type="dxa"/>
          </w:tcPr>
          <w:p w:rsidR="00371632" w:rsidRDefault="00371632" w:rsidP="00371632"/>
        </w:tc>
        <w:tc>
          <w:tcPr>
            <w:tcW w:w="7038" w:type="dxa"/>
          </w:tcPr>
          <w:p w:rsidR="00371632" w:rsidRDefault="00371632" w:rsidP="00371632">
            <w:r>
              <w:t>1.</w:t>
            </w:r>
          </w:p>
          <w:p w:rsidR="00371632" w:rsidRDefault="00371632" w:rsidP="00371632">
            <w:r>
              <w:t>2.</w:t>
            </w:r>
          </w:p>
          <w:p w:rsidR="00371632" w:rsidRDefault="00371632" w:rsidP="00371632">
            <w:r>
              <w:t>3.</w:t>
            </w:r>
          </w:p>
        </w:tc>
      </w:tr>
      <w:tr w:rsidR="00DC185A" w:rsidTr="00371632">
        <w:tc>
          <w:tcPr>
            <w:tcW w:w="2538" w:type="dxa"/>
          </w:tcPr>
          <w:p w:rsidR="00DC185A" w:rsidRDefault="00DC185A" w:rsidP="00371632"/>
        </w:tc>
        <w:tc>
          <w:tcPr>
            <w:tcW w:w="7038" w:type="dxa"/>
          </w:tcPr>
          <w:p w:rsidR="00DC185A" w:rsidRDefault="00DC185A" w:rsidP="00371632">
            <w:r>
              <w:t>1.</w:t>
            </w:r>
          </w:p>
          <w:p w:rsidR="00DC185A" w:rsidRDefault="00DC185A" w:rsidP="00371632">
            <w:r>
              <w:t>2.</w:t>
            </w:r>
          </w:p>
          <w:p w:rsidR="00DC185A" w:rsidRDefault="00DC185A" w:rsidP="00371632">
            <w:r>
              <w:t>3.</w:t>
            </w:r>
          </w:p>
        </w:tc>
      </w:tr>
      <w:tr w:rsidR="00DC185A" w:rsidTr="00371632">
        <w:tc>
          <w:tcPr>
            <w:tcW w:w="2538" w:type="dxa"/>
          </w:tcPr>
          <w:p w:rsidR="00DC185A" w:rsidRDefault="00DC185A" w:rsidP="00371632"/>
        </w:tc>
        <w:tc>
          <w:tcPr>
            <w:tcW w:w="7038" w:type="dxa"/>
          </w:tcPr>
          <w:p w:rsidR="00DC185A" w:rsidRDefault="00DC185A" w:rsidP="00371632">
            <w:r>
              <w:t>1.</w:t>
            </w:r>
          </w:p>
          <w:p w:rsidR="00DC185A" w:rsidRDefault="00DC185A" w:rsidP="00371632">
            <w:r>
              <w:t>2.</w:t>
            </w:r>
          </w:p>
          <w:p w:rsidR="00DC185A" w:rsidRDefault="00DC185A" w:rsidP="00371632">
            <w:r>
              <w:t>3.</w:t>
            </w:r>
          </w:p>
        </w:tc>
      </w:tr>
    </w:tbl>
    <w:p w:rsidR="00371632" w:rsidRDefault="00371632" w:rsidP="00371632">
      <w:pPr>
        <w:jc w:val="center"/>
      </w:pPr>
    </w:p>
    <w:sectPr w:rsidR="0037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32"/>
    <w:rsid w:val="000D7FC1"/>
    <w:rsid w:val="001B57BC"/>
    <w:rsid w:val="003344CE"/>
    <w:rsid w:val="00371632"/>
    <w:rsid w:val="003F64BE"/>
    <w:rsid w:val="007929AA"/>
    <w:rsid w:val="00893BC4"/>
    <w:rsid w:val="00A056E6"/>
    <w:rsid w:val="00D2609A"/>
    <w:rsid w:val="00DC185A"/>
    <w:rsid w:val="00E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14E1"/>
  <w15:docId w15:val="{1C687B33-7BBA-4ACB-8718-BF1F61E4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1A181190.dotm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Phillip H [E CPE]</dc:creator>
  <cp:lastModifiedBy>Temple, Jack E</cp:lastModifiedBy>
  <cp:revision>3</cp:revision>
  <dcterms:created xsi:type="dcterms:W3CDTF">2017-11-13T18:08:00Z</dcterms:created>
  <dcterms:modified xsi:type="dcterms:W3CDTF">2018-07-06T15:02:00Z</dcterms:modified>
</cp:coreProperties>
</file>